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FC099C">
                              <w:rPr>
                                <w:rFonts w:ascii="Times New Roman" w:hAnsi="Times New Roman"/>
                                <w:i/>
                              </w:rPr>
                              <w:t>8650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FC099C">
                        <w:rPr>
                          <w:rFonts w:ascii="Times New Roman" w:hAnsi="Times New Roman"/>
                          <w:i/>
                        </w:rPr>
                        <w:t>8650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FC099C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FC099C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FC099C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FC099C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FC099C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FC099C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FC099C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FC099C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0,37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FC099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FC099C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FC099C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FC099C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FC099C">
        <w:rPr>
          <w:rFonts w:ascii="Times New Roman" w:hAnsi="Times New Roman"/>
          <w:sz w:val="24"/>
          <w:szCs w:val="28"/>
          <w:lang w:val="ru-RU"/>
        </w:rPr>
        <w:t>24.03.22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FC099C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FC099C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FC099C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FC099C">
      <w:rPr>
        <w:bCs/>
        <w:i/>
        <w:noProof/>
      </w:rPr>
      <w:t>22.02.2022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FC099C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FC099C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FC099C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099C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DEDDD-5569-4DA5-B5B1-E20AF8C0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2022-02-22T14:44:00Z</dcterms:created>
  <dcterms:modified xsi:type="dcterms:W3CDTF">2022-02-22T14:44:00Z</dcterms:modified>
</cp:coreProperties>
</file>