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D8496C">
                              <w:rPr>
                                <w:rFonts w:ascii="Times New Roman" w:hAnsi="Times New Roman"/>
                                <w:i/>
                              </w:rPr>
                              <w:t>8651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D8496C">
                        <w:rPr>
                          <w:rFonts w:ascii="Times New Roman" w:hAnsi="Times New Roman"/>
                          <w:i/>
                        </w:rPr>
                        <w:t>8651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D8496C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D8496C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D8496C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D8496C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D8496C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D8496C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D8496C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D8496C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0,37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D8496C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D8496C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без ШУ.</w:t>
            </w:r>
          </w:p>
          <w:p w:rsidR="003E6DCF" w:rsidRPr="00FC458D" w:rsidRDefault="00D8496C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D8496C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D8496C">
        <w:rPr>
          <w:rFonts w:ascii="Times New Roman" w:hAnsi="Times New Roman"/>
          <w:sz w:val="24"/>
          <w:szCs w:val="28"/>
          <w:lang w:val="ru-RU"/>
        </w:rPr>
        <w:t>24.03.22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D8496C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D8496C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D8496C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18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18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D8496C">
      <w:rPr>
        <w:bCs/>
        <w:i/>
        <w:noProof/>
      </w:rPr>
      <w:t>22.02.2022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D8496C">
      <w:rPr>
        <w:b/>
        <w:bCs/>
        <w:i/>
        <w:noProof/>
      </w:rPr>
      <w:t>4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D8496C">
      <w:rPr>
        <w:b/>
        <w:bCs/>
        <w:i/>
        <w:noProof/>
      </w:rPr>
      <w:t>4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19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D8496C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19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496C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A330A-8B52-4939-8596-B48F5F0A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5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2022-02-22T14:45:00Z</dcterms:created>
  <dcterms:modified xsi:type="dcterms:W3CDTF">2022-02-22T14:45:00Z</dcterms:modified>
</cp:coreProperties>
</file>